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7839" w14:textId="7E3DE455" w:rsidR="00177AFD" w:rsidRPr="00177AFD" w:rsidRDefault="00611F91" w:rsidP="00177AFD">
      <w:pPr>
        <w:pStyle w:val="AbstractBody"/>
        <w:rPr>
          <w:b/>
          <w:bCs/>
        </w:rPr>
      </w:pPr>
      <w:r>
        <w:rPr>
          <w:b/>
          <w:bCs/>
        </w:rPr>
        <w:t xml:space="preserve">A Case of the </w:t>
      </w:r>
      <w:proofErr w:type="spellStart"/>
      <w:r>
        <w:rPr>
          <w:b/>
          <w:bCs/>
        </w:rPr>
        <w:t>Zoomies</w:t>
      </w:r>
      <w:proofErr w:type="spellEnd"/>
      <w:r w:rsidR="00654F87">
        <w:rPr>
          <w:b/>
          <w:bCs/>
        </w:rPr>
        <w:t>?</w:t>
      </w:r>
      <w:r w:rsidR="00177AFD">
        <w:rPr>
          <w:b/>
          <w:bCs/>
        </w:rPr>
        <w:t xml:space="preserve"> </w:t>
      </w:r>
      <w:r>
        <w:rPr>
          <w:b/>
          <w:bCs/>
        </w:rPr>
        <w:t xml:space="preserve">Unraveling the Intricacies </w:t>
      </w:r>
      <w:r w:rsidR="00177AFD" w:rsidRPr="00177AFD">
        <w:rPr>
          <w:b/>
          <w:bCs/>
        </w:rPr>
        <w:t xml:space="preserve">of Dawn Swarming </w:t>
      </w:r>
      <w:r w:rsidR="00291D6C">
        <w:rPr>
          <w:b/>
          <w:bCs/>
        </w:rPr>
        <w:t xml:space="preserve">Behaviour </w:t>
      </w:r>
      <w:r w:rsidR="00177AFD" w:rsidRPr="00177AFD">
        <w:rPr>
          <w:b/>
          <w:bCs/>
        </w:rPr>
        <w:t xml:space="preserve">in </w:t>
      </w:r>
      <w:r w:rsidR="00177AFD">
        <w:rPr>
          <w:b/>
          <w:bCs/>
        </w:rPr>
        <w:t>Temperate Bats</w:t>
      </w:r>
    </w:p>
    <w:p w14:paraId="49B817AA" w14:textId="77777777" w:rsidR="000B67B2" w:rsidRDefault="000B67B2" w:rsidP="00177AFD">
      <w:pPr>
        <w:pStyle w:val="AbstractBody"/>
      </w:pPr>
    </w:p>
    <w:p w14:paraId="5A65F953" w14:textId="1900AB4B" w:rsidR="00177AFD" w:rsidRPr="00177AFD" w:rsidRDefault="00177AFD" w:rsidP="00177AFD">
      <w:pPr>
        <w:pStyle w:val="AbstractBody"/>
      </w:pPr>
      <w:r w:rsidRPr="00177AFD">
        <w:t>Michela M</w:t>
      </w:r>
      <w:r w:rsidR="007247F0">
        <w:t>.</w:t>
      </w:r>
      <w:r w:rsidRPr="00177AFD">
        <w:t>C</w:t>
      </w:r>
      <w:r w:rsidR="007247F0">
        <w:t>.</w:t>
      </w:r>
      <w:r w:rsidRPr="00177AFD">
        <w:t xml:space="preserve"> Contursi</w:t>
      </w:r>
      <w:r w:rsidRPr="00177AFD">
        <w:rPr>
          <w:vertAlign w:val="superscript"/>
        </w:rPr>
        <w:t>1</w:t>
      </w:r>
      <w:r w:rsidRPr="00177AFD">
        <w:t>, Caleb C</w:t>
      </w:r>
      <w:r w:rsidR="007247F0">
        <w:t>.</w:t>
      </w:r>
      <w:r w:rsidRPr="00177AFD">
        <w:t xml:space="preserve"> Ryan</w:t>
      </w:r>
      <w:r w:rsidRPr="00177AFD">
        <w:rPr>
          <w:vertAlign w:val="superscript"/>
        </w:rPr>
        <w:t>1</w:t>
      </w:r>
      <w:r w:rsidRPr="00177AFD">
        <w:t>, Sepidar Golestaneh</w:t>
      </w:r>
      <w:r w:rsidRPr="00177AFD">
        <w:rPr>
          <w:vertAlign w:val="superscript"/>
        </w:rPr>
        <w:t>1</w:t>
      </w:r>
      <w:r w:rsidRPr="00177AFD">
        <w:t>, and Hugh G</w:t>
      </w:r>
      <w:r w:rsidR="007247F0">
        <w:t>.</w:t>
      </w:r>
      <w:r w:rsidRPr="00177AFD">
        <w:t xml:space="preserve"> Broders</w:t>
      </w:r>
      <w:r w:rsidRPr="00177AFD">
        <w:rPr>
          <w:vertAlign w:val="superscript"/>
        </w:rPr>
        <w:t>1</w:t>
      </w:r>
    </w:p>
    <w:p w14:paraId="151ABE18" w14:textId="77777777" w:rsidR="00177AFD" w:rsidRPr="00177AFD" w:rsidRDefault="00177AFD" w:rsidP="00177AFD">
      <w:pPr>
        <w:pStyle w:val="AbstractBody"/>
      </w:pPr>
      <w:r w:rsidRPr="00177AFD">
        <w:rPr>
          <w:vertAlign w:val="superscript"/>
        </w:rPr>
        <w:t>1</w:t>
      </w:r>
      <w:r w:rsidRPr="00177AFD">
        <w:rPr>
          <w:i/>
          <w:iCs/>
        </w:rPr>
        <w:t>Department of Biology, University of Waterloo, Waterloo ON, N2M 2L3</w:t>
      </w:r>
    </w:p>
    <w:p w14:paraId="3DFB697F" w14:textId="77777777" w:rsidR="00177AFD" w:rsidRPr="00177AFD" w:rsidRDefault="00177AFD" w:rsidP="00177AFD">
      <w:pPr>
        <w:pStyle w:val="AbstractBody"/>
        <w:rPr>
          <w:b/>
          <w:bCs/>
        </w:rPr>
      </w:pPr>
    </w:p>
    <w:p w14:paraId="710B119D" w14:textId="3BB43B52" w:rsidR="00177AFD" w:rsidRPr="00177AFD" w:rsidRDefault="007247F0" w:rsidP="00177AFD">
      <w:pPr>
        <w:pStyle w:val="AbstractBody"/>
      </w:pPr>
      <w:r>
        <w:t xml:space="preserve">Similarly to many </w:t>
      </w:r>
      <w:r w:rsidR="00127C0D">
        <w:t xml:space="preserve">other </w:t>
      </w:r>
      <w:r>
        <w:t>bat species, l</w:t>
      </w:r>
      <w:r w:rsidR="00177AFD" w:rsidRPr="00177AFD">
        <w:t>ittle brown bats (</w:t>
      </w:r>
      <w:r w:rsidR="00177AFD" w:rsidRPr="00177AFD">
        <w:rPr>
          <w:i/>
          <w:iCs/>
        </w:rPr>
        <w:t>Myotis lucifugus</w:t>
      </w:r>
      <w:r w:rsidR="00177AFD" w:rsidRPr="00177AFD">
        <w:t>) live in complex and highly social maternity groups where bats form long-term social bonds with each other. Bats use visual and behavioural cues to communicate and maintain</w:t>
      </w:r>
      <w:r w:rsidR="00E84976">
        <w:t xml:space="preserve"> </w:t>
      </w:r>
      <w:r w:rsidR="00177AFD" w:rsidRPr="00177AFD">
        <w:t>cohesion of their maternity groups</w:t>
      </w:r>
      <w:r>
        <w:t xml:space="preserve"> over time</w:t>
      </w:r>
      <w:r w:rsidR="00177AFD" w:rsidRPr="00177AFD">
        <w:t>. Individuals gather around roost sites before dawn and conduct unique behavioural displays</w:t>
      </w:r>
      <w:r w:rsidR="00326F24">
        <w:t>. C</w:t>
      </w:r>
      <w:r>
        <w:t>ollectively</w:t>
      </w:r>
      <w:r w:rsidR="00177AFD" w:rsidRPr="00177AFD">
        <w:t xml:space="preserve"> known as “dawn swarming”</w:t>
      </w:r>
      <w:r w:rsidR="00326F24">
        <w:t>,</w:t>
      </w:r>
      <w:r w:rsidR="00177AFD" w:rsidRPr="00177AFD">
        <w:t xml:space="preserve"> </w:t>
      </w:r>
      <w:r w:rsidR="00326F24">
        <w:t xml:space="preserve">this </w:t>
      </w:r>
      <w:r w:rsidR="00177AFD" w:rsidRPr="00177AFD">
        <w:t xml:space="preserve">phenomenon </w:t>
      </w:r>
      <w:r w:rsidR="00326F24">
        <w:t xml:space="preserve">is </w:t>
      </w:r>
      <w:r w:rsidR="00177AFD" w:rsidRPr="00177AFD">
        <w:t>thought to be investigative in nature. Some of these behaviour</w:t>
      </w:r>
      <w:r w:rsidR="00326F24">
        <w:t>al displays</w:t>
      </w:r>
      <w:r w:rsidR="00177AFD" w:rsidRPr="00177AFD">
        <w:t xml:space="preserve"> include circling around a roost, and swooping up</w:t>
      </w:r>
      <w:r>
        <w:t xml:space="preserve"> at</w:t>
      </w:r>
      <w:r w:rsidR="00177AFD" w:rsidRPr="00177AFD">
        <w:t xml:space="preserve"> the entrance, all before entering the roost itself</w:t>
      </w:r>
      <w:r>
        <w:t xml:space="preserve"> or visiting an entirely different site</w:t>
      </w:r>
      <w:r w:rsidR="00177AFD" w:rsidRPr="00177AFD">
        <w:t xml:space="preserve">. Using thermal video recordings and a network of passive integrated transponder (PIT) tagged bats, we observed the dawn swarming behaviour of a </w:t>
      </w:r>
      <w:r w:rsidR="00177AFD" w:rsidRPr="00177AFD">
        <w:rPr>
          <w:i/>
          <w:iCs/>
        </w:rPr>
        <w:t>M. lucifugus</w:t>
      </w:r>
      <w:r w:rsidR="00177AFD" w:rsidRPr="00177AFD">
        <w:t xml:space="preserve"> maternity group roosting in bat boxes in Pinery Provincial Park, Ontario, Canada. In 2023, we found activity </w:t>
      </w:r>
      <w:r>
        <w:t xml:space="preserve">peaked 30–75 minutes before sunrise. </w:t>
      </w:r>
      <w:r w:rsidR="00654F87">
        <w:t>Activity</w:t>
      </w:r>
      <w:r>
        <w:t xml:space="preserve"> </w:t>
      </w:r>
      <w:r w:rsidR="00177AFD" w:rsidRPr="00177AFD">
        <w:t xml:space="preserve">formed a clustered, wave-like pattern, where individuals interacted with roost sites at variable, but discrete, time intervals. </w:t>
      </w:r>
      <w:r>
        <w:t xml:space="preserve">With this study, we aim </w:t>
      </w:r>
      <w:r w:rsidR="00177AFD" w:rsidRPr="00177AFD">
        <w:t>to quantitatively characterize the behaviours conducted during dawn swarming to better understand bat social dynamics, and ultimately, aspects of how social animals communicate.</w:t>
      </w:r>
    </w:p>
    <w:p w14:paraId="093375A1" w14:textId="77777777" w:rsidR="00177AFD" w:rsidRPr="00177AFD" w:rsidRDefault="00177AFD" w:rsidP="00177AFD">
      <w:pPr>
        <w:pStyle w:val="AbstractBody"/>
      </w:pPr>
    </w:p>
    <w:sectPr w:rsidR="00177AFD" w:rsidRPr="00177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FD"/>
    <w:rsid w:val="000B54F4"/>
    <w:rsid w:val="000B67B2"/>
    <w:rsid w:val="00116984"/>
    <w:rsid w:val="00127C0D"/>
    <w:rsid w:val="00177AFD"/>
    <w:rsid w:val="00291D6C"/>
    <w:rsid w:val="002B5CFB"/>
    <w:rsid w:val="002E2F90"/>
    <w:rsid w:val="00306D07"/>
    <w:rsid w:val="00326F24"/>
    <w:rsid w:val="004C0399"/>
    <w:rsid w:val="004D22B7"/>
    <w:rsid w:val="004F7A96"/>
    <w:rsid w:val="00564931"/>
    <w:rsid w:val="00596DE2"/>
    <w:rsid w:val="0061158F"/>
    <w:rsid w:val="00611A8D"/>
    <w:rsid w:val="00611F91"/>
    <w:rsid w:val="00654F87"/>
    <w:rsid w:val="00704B90"/>
    <w:rsid w:val="007155CA"/>
    <w:rsid w:val="007247F0"/>
    <w:rsid w:val="00A8584F"/>
    <w:rsid w:val="00A86800"/>
    <w:rsid w:val="00C92911"/>
    <w:rsid w:val="00D26FC5"/>
    <w:rsid w:val="00D763A3"/>
    <w:rsid w:val="00E10710"/>
    <w:rsid w:val="00E84976"/>
    <w:rsid w:val="00E9371D"/>
    <w:rsid w:val="00F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3F24"/>
  <w15:chartTrackingRefBased/>
  <w15:docId w15:val="{9A89FD85-2EA6-A14C-B1AA-85137A77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acontursi/Desktop/Abstract%20Information%20-%20OE3C%202024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Contursi</dc:creator>
  <cp:keywords/>
  <dc:description/>
  <cp:lastModifiedBy>Michela Contursi</cp:lastModifiedBy>
  <cp:revision>3</cp:revision>
  <dcterms:created xsi:type="dcterms:W3CDTF">2024-04-21T03:29:00Z</dcterms:created>
  <dcterms:modified xsi:type="dcterms:W3CDTF">2024-04-21T03:32:00Z</dcterms:modified>
  <cp:category/>
</cp:coreProperties>
</file>