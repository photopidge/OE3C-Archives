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2AC4" w14:textId="7EB8EEC3" w:rsidR="007155CA" w:rsidRDefault="004A15F5" w:rsidP="00D763A3">
      <w:pPr>
        <w:pStyle w:val="AuthorList"/>
        <w:rPr>
          <w:rFonts w:eastAsiaTheme="majorEastAsia"/>
          <w:b/>
        </w:rPr>
      </w:pPr>
      <w:r w:rsidRPr="004A15F5">
        <w:rPr>
          <w:rFonts w:eastAsiaTheme="majorEastAsia"/>
          <w:b/>
        </w:rPr>
        <w:t>Unravelling Plant-Soil Feedbacks in Arctic Permafrost Disturbances</w:t>
      </w:r>
    </w:p>
    <w:p w14:paraId="6BF7AACC" w14:textId="77777777" w:rsidR="004A15F5" w:rsidRPr="004A15F5" w:rsidRDefault="004A15F5" w:rsidP="004A15F5">
      <w:pPr>
        <w:pStyle w:val="Afilliations"/>
      </w:pPr>
    </w:p>
    <w:p w14:paraId="6D9A73B2" w14:textId="2721BF20" w:rsidR="00306D07" w:rsidRPr="002B5CFB" w:rsidRDefault="004138A1" w:rsidP="00D763A3">
      <w:pPr>
        <w:pStyle w:val="AuthorList"/>
      </w:pPr>
      <w:r>
        <w:t>Claire O’Brien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>
        <w:t>Cory Wallace</w:t>
      </w:r>
      <w:r w:rsidR="00D26FC5" w:rsidRPr="002B5CFB">
        <w:rPr>
          <w:vertAlign w:val="superscript"/>
        </w:rPr>
        <w:t>2</w:t>
      </w:r>
      <w:r w:rsidR="00D26FC5" w:rsidRPr="002B5CFB">
        <w:t xml:space="preserve">, </w:t>
      </w:r>
      <w:r w:rsidR="00A8584F" w:rsidRPr="002B5CFB">
        <w:t xml:space="preserve">and </w:t>
      </w:r>
      <w:r>
        <w:t>Jennifer Baltzer</w:t>
      </w:r>
      <w:r w:rsidR="004C0399" w:rsidRPr="002B5CFB">
        <w:rPr>
          <w:vertAlign w:val="superscript"/>
        </w:rPr>
        <w:t>1</w:t>
      </w:r>
    </w:p>
    <w:p w14:paraId="59557357" w14:textId="58CC04A9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A57E52">
        <w:t>Department of B</w:t>
      </w:r>
      <w:r w:rsidR="004138A1">
        <w:t>iology</w:t>
      </w:r>
      <w:r w:rsidRPr="00D763A3">
        <w:t xml:space="preserve">, </w:t>
      </w:r>
      <w:r w:rsidR="004138A1">
        <w:t>Wilfrid Laurier University</w:t>
      </w:r>
      <w:r w:rsidRPr="00D763A3">
        <w:t xml:space="preserve">, </w:t>
      </w:r>
      <w:r w:rsidR="004138A1">
        <w:t>Waterloo</w:t>
      </w:r>
      <w:r w:rsidRPr="00D763A3">
        <w:t>;</w:t>
      </w:r>
      <w:r w:rsidR="004C0399" w:rsidRPr="00D763A3">
        <w:t xml:space="preserve"> </w:t>
      </w:r>
      <w:r w:rsidR="004C0399" w:rsidRPr="00D763A3">
        <w:rPr>
          <w:vertAlign w:val="superscript"/>
        </w:rPr>
        <w:t>2</w:t>
      </w:r>
      <w:r w:rsidR="00A57E52">
        <w:t>School of Earth, Environment, and Society</w:t>
      </w:r>
      <w:r w:rsidRPr="00D763A3">
        <w:t xml:space="preserve">, </w:t>
      </w:r>
      <w:r w:rsidR="004138A1">
        <w:t>McMaster University</w:t>
      </w:r>
      <w:r w:rsidRPr="00D763A3">
        <w:t xml:space="preserve">, </w:t>
      </w:r>
      <w:r w:rsidR="00FC44D3">
        <w:t>Hamilton</w:t>
      </w:r>
    </w:p>
    <w:p w14:paraId="3E36BE3A" w14:textId="77777777" w:rsidR="00D763A3" w:rsidRPr="00D763A3" w:rsidRDefault="00D763A3" w:rsidP="00D763A3"/>
    <w:p w14:paraId="552C86F1" w14:textId="41CB0C38" w:rsidR="00D26FC5" w:rsidRPr="004138A1" w:rsidRDefault="004138A1" w:rsidP="004138A1">
      <w:pPr>
        <w:pStyle w:val="Afilliations"/>
        <w:ind w:firstLine="720"/>
        <w:rPr>
          <w:i w:val="0"/>
          <w:iCs/>
        </w:rPr>
      </w:pPr>
      <w:r w:rsidRPr="004138A1">
        <w:rPr>
          <w:i w:val="0"/>
          <w:iCs/>
        </w:rPr>
        <w:t>Arctic plant communities are experiencing accelerated temperature rises and increasing disturbance</w:t>
      </w:r>
      <w:r w:rsidR="008211E2" w:rsidRPr="008211E2">
        <w:rPr>
          <w:i w:val="0"/>
          <w:iCs/>
        </w:rPr>
        <w:t xml:space="preserve"> </w:t>
      </w:r>
      <w:r w:rsidR="008211E2" w:rsidRPr="004138A1">
        <w:rPr>
          <w:i w:val="0"/>
          <w:iCs/>
        </w:rPr>
        <w:t>frequency</w:t>
      </w:r>
      <w:r w:rsidRPr="004138A1">
        <w:rPr>
          <w:i w:val="0"/>
          <w:iCs/>
        </w:rPr>
        <w:t xml:space="preserve">. These environmental changes accelerate the expansion of tall, deciduous shrubs and influence their productivity, structure, and functional trait expression. Disturbances </w:t>
      </w:r>
      <w:r w:rsidR="008211E2">
        <w:rPr>
          <w:i w:val="0"/>
          <w:iCs/>
        </w:rPr>
        <w:t>like</w:t>
      </w:r>
      <w:r w:rsidRPr="004138A1">
        <w:rPr>
          <w:i w:val="0"/>
          <w:iCs/>
        </w:rPr>
        <w:t xml:space="preserve"> rapid ice thaw or ‘</w:t>
      </w:r>
      <w:proofErr w:type="spellStart"/>
      <w:r w:rsidRPr="004138A1">
        <w:rPr>
          <w:i w:val="0"/>
          <w:iCs/>
        </w:rPr>
        <w:t>thermokarst</w:t>
      </w:r>
      <w:proofErr w:type="spellEnd"/>
      <w:r w:rsidRPr="004138A1">
        <w:rPr>
          <w:i w:val="0"/>
          <w:iCs/>
        </w:rPr>
        <w:t xml:space="preserve">’ increase the </w:t>
      </w:r>
      <w:r w:rsidR="0081156F">
        <w:rPr>
          <w:i w:val="0"/>
          <w:iCs/>
        </w:rPr>
        <w:t xml:space="preserve">amount of unfrozen soil available to plants and </w:t>
      </w:r>
      <w:r w:rsidR="007148CE">
        <w:rPr>
          <w:i w:val="0"/>
          <w:iCs/>
        </w:rPr>
        <w:t xml:space="preserve">increase </w:t>
      </w:r>
      <w:r w:rsidR="0081156F">
        <w:rPr>
          <w:i w:val="0"/>
          <w:iCs/>
        </w:rPr>
        <w:t xml:space="preserve">the </w:t>
      </w:r>
      <w:r w:rsidRPr="004138A1">
        <w:rPr>
          <w:i w:val="0"/>
          <w:iCs/>
        </w:rPr>
        <w:t xml:space="preserve">accessibility of plant-available nutrients. This </w:t>
      </w:r>
      <w:r w:rsidR="007148CE">
        <w:rPr>
          <w:i w:val="0"/>
          <w:iCs/>
        </w:rPr>
        <w:t>spurs</w:t>
      </w:r>
      <w:r w:rsidRPr="004138A1">
        <w:rPr>
          <w:i w:val="0"/>
          <w:iCs/>
        </w:rPr>
        <w:t xml:space="preserve"> shrubs to grow faster and produce greater quantities of litter than their counterparts in undisturbed tundra. However, it is unknown how disturbances alter shrub functional trait expression</w:t>
      </w:r>
      <w:r w:rsidR="00BF7353">
        <w:rPr>
          <w:i w:val="0"/>
          <w:iCs/>
        </w:rPr>
        <w:t xml:space="preserve"> and plant-soil nutrient cycling dynamics</w:t>
      </w:r>
      <w:r w:rsidRPr="004138A1">
        <w:rPr>
          <w:i w:val="0"/>
          <w:iCs/>
        </w:rPr>
        <w:t>. T</w:t>
      </w:r>
      <w:r w:rsidR="00A57E52">
        <w:rPr>
          <w:i w:val="0"/>
          <w:iCs/>
        </w:rPr>
        <w:t>his</w:t>
      </w:r>
      <w:r w:rsidRPr="004138A1">
        <w:rPr>
          <w:i w:val="0"/>
          <w:iCs/>
        </w:rPr>
        <w:t xml:space="preserve"> research investigate</w:t>
      </w:r>
      <w:r w:rsidR="00A57E52">
        <w:rPr>
          <w:i w:val="0"/>
          <w:iCs/>
        </w:rPr>
        <w:t>s</w:t>
      </w:r>
      <w:r w:rsidRPr="004138A1">
        <w:rPr>
          <w:i w:val="0"/>
          <w:iCs/>
        </w:rPr>
        <w:t xml:space="preserve"> how shrub traits are shaped by </w:t>
      </w:r>
      <w:r w:rsidR="00BF7353">
        <w:rPr>
          <w:i w:val="0"/>
          <w:iCs/>
        </w:rPr>
        <w:t xml:space="preserve">the unique conditions in </w:t>
      </w:r>
      <w:r w:rsidRPr="004138A1">
        <w:rPr>
          <w:i w:val="0"/>
          <w:iCs/>
        </w:rPr>
        <w:t>disturbances and</w:t>
      </w:r>
      <w:r w:rsidR="00BF7353">
        <w:rPr>
          <w:i w:val="0"/>
          <w:iCs/>
        </w:rPr>
        <w:t xml:space="preserve"> explores</w:t>
      </w:r>
      <w:r w:rsidRPr="004138A1">
        <w:rPr>
          <w:i w:val="0"/>
          <w:iCs/>
        </w:rPr>
        <w:t xml:space="preserve"> the potential impact on nutrient cycling. </w:t>
      </w:r>
      <w:r>
        <w:rPr>
          <w:i w:val="0"/>
          <w:iCs/>
        </w:rPr>
        <w:t>S</w:t>
      </w:r>
      <w:r w:rsidR="008211E2">
        <w:rPr>
          <w:i w:val="0"/>
          <w:iCs/>
        </w:rPr>
        <w:t>hrubs</w:t>
      </w:r>
      <w:r>
        <w:rPr>
          <w:i w:val="0"/>
          <w:iCs/>
        </w:rPr>
        <w:t xml:space="preserve"> were chosen</w:t>
      </w:r>
      <w:r w:rsidRPr="004138A1">
        <w:rPr>
          <w:i w:val="0"/>
          <w:iCs/>
        </w:rPr>
        <w:t xml:space="preserve"> from two </w:t>
      </w:r>
      <w:proofErr w:type="spellStart"/>
      <w:r w:rsidRPr="004138A1">
        <w:rPr>
          <w:i w:val="0"/>
          <w:iCs/>
        </w:rPr>
        <w:t>thermokarst</w:t>
      </w:r>
      <w:proofErr w:type="spellEnd"/>
      <w:r w:rsidRPr="004138A1">
        <w:rPr>
          <w:i w:val="0"/>
          <w:iCs/>
        </w:rPr>
        <w:t xml:space="preserve"> types north of Inuvik, NWT</w:t>
      </w:r>
      <w:r w:rsidR="007148CE">
        <w:rPr>
          <w:i w:val="0"/>
          <w:iCs/>
        </w:rPr>
        <w:t>. L</w:t>
      </w:r>
      <w:r w:rsidRPr="004138A1">
        <w:rPr>
          <w:i w:val="0"/>
          <w:iCs/>
        </w:rPr>
        <w:t xml:space="preserve">eaf, wood, and structural shrub traits related to productivity and leaf litter quality </w:t>
      </w:r>
      <w:r w:rsidR="008211E2">
        <w:rPr>
          <w:i w:val="0"/>
          <w:iCs/>
        </w:rPr>
        <w:t xml:space="preserve">were measured </w:t>
      </w:r>
      <w:r w:rsidRPr="004138A1">
        <w:rPr>
          <w:i w:val="0"/>
          <w:iCs/>
        </w:rPr>
        <w:t>in two focal shrub genera (Al</w:t>
      </w:r>
      <w:r>
        <w:rPr>
          <w:i w:val="0"/>
          <w:iCs/>
        </w:rPr>
        <w:t>nus</w:t>
      </w:r>
      <w:r w:rsidRPr="004138A1">
        <w:rPr>
          <w:i w:val="0"/>
          <w:iCs/>
        </w:rPr>
        <w:t xml:space="preserve"> and Betula</w:t>
      </w:r>
      <w:r w:rsidR="00BF7353">
        <w:rPr>
          <w:i w:val="0"/>
          <w:iCs/>
        </w:rPr>
        <w:t xml:space="preserve">). </w:t>
      </w:r>
      <w:r w:rsidR="008211E2">
        <w:rPr>
          <w:i w:val="0"/>
          <w:iCs/>
        </w:rPr>
        <w:t>We</w:t>
      </w:r>
      <w:r w:rsidRPr="004138A1">
        <w:rPr>
          <w:i w:val="0"/>
          <w:iCs/>
        </w:rPr>
        <w:t xml:space="preserve"> expect shrubs in disturbed sites to exhibit increases in productivity-related trait expression</w:t>
      </w:r>
      <w:r w:rsidR="00BF7353">
        <w:rPr>
          <w:i w:val="0"/>
          <w:iCs/>
        </w:rPr>
        <w:t xml:space="preserve"> and that litter decomposition </w:t>
      </w:r>
      <w:r w:rsidR="008211E2">
        <w:rPr>
          <w:i w:val="0"/>
          <w:iCs/>
        </w:rPr>
        <w:t>in disturbances is</w:t>
      </w:r>
      <w:r w:rsidR="0081156F">
        <w:rPr>
          <w:i w:val="0"/>
          <w:iCs/>
        </w:rPr>
        <w:t xml:space="preserve"> therefore</w:t>
      </w:r>
      <w:r w:rsidR="00BF7353">
        <w:rPr>
          <w:i w:val="0"/>
          <w:iCs/>
        </w:rPr>
        <w:t xml:space="preserve"> faster</w:t>
      </w:r>
      <w:r w:rsidRPr="004138A1">
        <w:rPr>
          <w:i w:val="0"/>
          <w:iCs/>
        </w:rPr>
        <w:t>. Increas</w:t>
      </w:r>
      <w:r w:rsidR="0081156F">
        <w:rPr>
          <w:i w:val="0"/>
          <w:iCs/>
        </w:rPr>
        <w:t>ed</w:t>
      </w:r>
      <w:r w:rsidRPr="004138A1">
        <w:rPr>
          <w:i w:val="0"/>
          <w:iCs/>
        </w:rPr>
        <w:t xml:space="preserve"> </w:t>
      </w:r>
      <w:r w:rsidR="0081156F">
        <w:rPr>
          <w:i w:val="0"/>
          <w:iCs/>
        </w:rPr>
        <w:t>decomposition rates</w:t>
      </w:r>
      <w:r w:rsidRPr="004138A1">
        <w:rPr>
          <w:i w:val="0"/>
          <w:iCs/>
        </w:rPr>
        <w:t xml:space="preserve"> could </w:t>
      </w:r>
      <w:r w:rsidR="0081156F">
        <w:rPr>
          <w:i w:val="0"/>
          <w:iCs/>
        </w:rPr>
        <w:t>alter</w:t>
      </w:r>
      <w:r w:rsidRPr="004138A1">
        <w:rPr>
          <w:i w:val="0"/>
          <w:iCs/>
        </w:rPr>
        <w:t xml:space="preserve"> tundra ecosystem function by boosting plant productivity, soil litter inputs, and nutrient cycling. These changes have implications for carbon cycling, soil microbial communities, and runoff to aquatic systems.</w:t>
      </w:r>
    </w:p>
    <w:sectPr w:rsidR="00D26FC5" w:rsidRPr="00413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1"/>
    <w:rsid w:val="00116984"/>
    <w:rsid w:val="002B5CFB"/>
    <w:rsid w:val="002E2F90"/>
    <w:rsid w:val="00306D07"/>
    <w:rsid w:val="004138A1"/>
    <w:rsid w:val="004A15F5"/>
    <w:rsid w:val="004C0399"/>
    <w:rsid w:val="004D22B7"/>
    <w:rsid w:val="004F7A96"/>
    <w:rsid w:val="00564931"/>
    <w:rsid w:val="00596DE2"/>
    <w:rsid w:val="0061158F"/>
    <w:rsid w:val="00611A8D"/>
    <w:rsid w:val="007148CE"/>
    <w:rsid w:val="007155CA"/>
    <w:rsid w:val="0081156F"/>
    <w:rsid w:val="008211E2"/>
    <w:rsid w:val="00A57E52"/>
    <w:rsid w:val="00A70A08"/>
    <w:rsid w:val="00A8584F"/>
    <w:rsid w:val="00A86800"/>
    <w:rsid w:val="00BF7353"/>
    <w:rsid w:val="00C92911"/>
    <w:rsid w:val="00D26FC5"/>
    <w:rsid w:val="00D763A3"/>
    <w:rsid w:val="00E9371D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6D2E"/>
  <w15:chartTrackingRefBased/>
  <w15:docId w15:val="{298631A9-743E-4B21-97A6-4351590B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ire\AppData\Local\Temp\69997fc5-1ee5-4187-b7bd-197f6107b680_Abstract%20Information%20-%20OE3C%202024.zip.680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C:\Users\Claire\AppData\Local\Temp\69997fc5-1ee5-4187-b7bd-197f6107b680_Abstract Information - OE3C 2024.zip.680\Abstract Template - OE3C 2024.dotx</Template>
  <TotalTime>152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Lily Hou</cp:lastModifiedBy>
  <cp:revision>4</cp:revision>
  <dcterms:created xsi:type="dcterms:W3CDTF">2024-03-28T17:04:00Z</dcterms:created>
  <dcterms:modified xsi:type="dcterms:W3CDTF">2024-04-20T16:49:00Z</dcterms:modified>
  <cp:category/>
</cp:coreProperties>
</file>