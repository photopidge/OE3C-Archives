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63" w:rsidRPr="00DD1C63" w:rsidRDefault="00DD1C63" w:rsidP="00DD1C63">
      <w:pPr>
        <w:pStyle w:val="AbstractTitle"/>
      </w:pPr>
      <w:r>
        <w:t>Are Forage Crops Over-Represented in Biodiversity-Productivity Studies?</w:t>
      </w:r>
    </w:p>
    <w:p w:rsidR="007155CA" w:rsidRDefault="007155CA" w:rsidP="00D763A3">
      <w:pPr>
        <w:pStyle w:val="AuthorList"/>
      </w:pPr>
    </w:p>
    <w:p w:rsidR="00306D07" w:rsidRPr="002B5CFB" w:rsidRDefault="00DD1C63" w:rsidP="00D763A3">
      <w:pPr>
        <w:pStyle w:val="AuthorList"/>
      </w:pPr>
      <w:r>
        <w:t>Jessica E Mero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>
        <w:t xml:space="preserve">Brandon </w:t>
      </w:r>
      <w:r w:rsidR="00071403">
        <w:t>S</w:t>
      </w:r>
      <w:r>
        <w:t xml:space="preserve"> Schamp</w:t>
      </w:r>
      <w:r w:rsidR="006C2626">
        <w:rPr>
          <w:vertAlign w:val="superscript"/>
        </w:rPr>
        <w:t>1</w:t>
      </w:r>
      <w:r w:rsidR="00D26FC5" w:rsidRPr="002B5CFB">
        <w:t xml:space="preserve">, </w:t>
      </w:r>
    </w:p>
    <w:p w:rsidR="00306D07" w:rsidRPr="00D763A3" w:rsidRDefault="00D26FC5" w:rsidP="004F7A96">
      <w:pPr>
        <w:pStyle w:val="Afilliations"/>
      </w:pPr>
      <w:r w:rsidRPr="00071403">
        <w:rPr>
          <w:vertAlign w:val="superscript"/>
        </w:rPr>
        <w:t>1</w:t>
      </w:r>
      <w:r w:rsidR="00071403">
        <w:t xml:space="preserve">Department of </w:t>
      </w:r>
      <w:r w:rsidR="00DD1C63" w:rsidRPr="00071403">
        <w:t>Biology</w:t>
      </w:r>
      <w:r w:rsidRPr="00D763A3">
        <w:t xml:space="preserve">, </w:t>
      </w:r>
      <w:r w:rsidR="00071403">
        <w:t>Algoma University</w:t>
      </w:r>
      <w:r w:rsidRPr="00D763A3">
        <w:t xml:space="preserve">, </w:t>
      </w:r>
      <w:r w:rsidR="00071403">
        <w:t>Sault Ste. Marie</w:t>
      </w:r>
    </w:p>
    <w:p w:rsidR="00D763A3" w:rsidRPr="00D763A3" w:rsidRDefault="00D763A3" w:rsidP="00D763A3"/>
    <w:p w:rsidR="00F4402D" w:rsidRPr="00F4402D" w:rsidRDefault="00AA1F05" w:rsidP="00F4402D">
      <w:pPr>
        <w:pStyle w:val="AbstractBody"/>
      </w:pPr>
      <w:r>
        <w:t xml:space="preserve">Biodiversity manipulation experiments are </w:t>
      </w:r>
      <w:r w:rsidR="003A28C8">
        <w:t>essential to</w:t>
      </w:r>
      <w:r>
        <w:t xml:space="preserve"> our understanding of ecological theory and how plant communities are assembled in natural systems. </w:t>
      </w:r>
      <w:r w:rsidRPr="00C87986">
        <w:t xml:space="preserve">Many </w:t>
      </w:r>
      <w:r>
        <w:t>forage</w:t>
      </w:r>
      <w:r w:rsidRPr="00C87986">
        <w:t xml:space="preserve"> species are present in ecosystems</w:t>
      </w:r>
      <w:r>
        <w:t>,</w:t>
      </w:r>
      <w:r w:rsidRPr="00C87986">
        <w:t xml:space="preserve"> and have become naturalized</w:t>
      </w:r>
      <w:r>
        <w:t xml:space="preserve"> as a result of intense cultivation practices. </w:t>
      </w:r>
      <w:r w:rsidRPr="00AA1F05">
        <w:t>These species are</w:t>
      </w:r>
      <w:r w:rsidR="00C87986" w:rsidRPr="00AA1F05">
        <w:t xml:space="preserve"> </w:t>
      </w:r>
      <w:r w:rsidR="009415F5" w:rsidRPr="00AA1F05">
        <w:t>grown to feed livestock</w:t>
      </w:r>
      <w:r w:rsidR="00C87986" w:rsidRPr="00AA1F05">
        <w:t>,</w:t>
      </w:r>
      <w:r w:rsidR="009415F5" w:rsidRPr="00AA1F05">
        <w:t xml:space="preserve"> and </w:t>
      </w:r>
      <w:r w:rsidR="001F42DC" w:rsidRPr="00AA1F05">
        <w:t>have undergone significant huma</w:t>
      </w:r>
      <w:r>
        <w:t>n selection</w:t>
      </w:r>
      <w:r w:rsidR="00C87986" w:rsidRPr="00AA1F05">
        <w:t xml:space="preserve"> </w:t>
      </w:r>
      <w:r w:rsidRPr="00AA1F05">
        <w:t>for</w:t>
      </w:r>
      <w:r w:rsidR="00C87986" w:rsidRPr="00AA1F05">
        <w:t xml:space="preserve"> </w:t>
      </w:r>
      <w:r w:rsidR="003A28C8">
        <w:t>traits that increase productivity</w:t>
      </w:r>
      <w:r w:rsidR="001F42DC" w:rsidRPr="00AA1F05">
        <w:t>.</w:t>
      </w:r>
      <w:r w:rsidR="00A32E13" w:rsidRPr="00AA1F05">
        <w:t xml:space="preserve"> </w:t>
      </w:r>
      <w:r w:rsidR="009415F5" w:rsidRPr="00AA1F05">
        <w:t xml:space="preserve">We investigated the proportion of forage species used in biodiversity-productivity </w:t>
      </w:r>
      <w:r w:rsidR="00D8247B" w:rsidRPr="00AA1F05">
        <w:t xml:space="preserve">studies to determine if this differs from </w:t>
      </w:r>
      <w:r w:rsidR="006C2626" w:rsidRPr="00AA1F05">
        <w:t xml:space="preserve">the </w:t>
      </w:r>
      <w:r w:rsidR="00D8247B" w:rsidRPr="00AA1F05">
        <w:t xml:space="preserve">background proportion </w:t>
      </w:r>
      <w:r w:rsidR="006C2626" w:rsidRPr="00AA1F05">
        <w:t xml:space="preserve">found </w:t>
      </w:r>
      <w:r w:rsidR="00D8247B" w:rsidRPr="00AA1F05">
        <w:t xml:space="preserve">in natural communities. </w:t>
      </w:r>
      <w:r w:rsidR="007500E6" w:rsidRPr="00AA1F05">
        <w:t>The p</w:t>
      </w:r>
      <w:r w:rsidR="00A32E13" w:rsidRPr="00AA1F05">
        <w:t>ro</w:t>
      </w:r>
      <w:r w:rsidR="007500E6" w:rsidRPr="00AA1F05">
        <w:t>portion of f</w:t>
      </w:r>
      <w:r w:rsidR="006C2626" w:rsidRPr="00AA1F05">
        <w:t xml:space="preserve">orage </w:t>
      </w:r>
      <w:r w:rsidR="00CD6A50" w:rsidRPr="00AA1F05">
        <w:t xml:space="preserve">crops </w:t>
      </w:r>
      <w:r w:rsidR="00A32E13" w:rsidRPr="00AA1F05">
        <w:t>used in</w:t>
      </w:r>
      <w:r w:rsidR="006C2626" w:rsidRPr="00AA1F05">
        <w:t xml:space="preserve"> the 21 biodiversity-productivity studies </w:t>
      </w:r>
      <w:r w:rsidR="00A32E13" w:rsidRPr="00AA1F05">
        <w:t xml:space="preserve">was obtained </w:t>
      </w:r>
      <w:r w:rsidR="00F4402D" w:rsidRPr="00AA1F05">
        <w:t>from a well-cited meta-analysis</w:t>
      </w:r>
      <w:r w:rsidR="00A32E13" w:rsidRPr="00AA1F05">
        <w:t xml:space="preserve"> and compared to the background frequency in Ontario. We saw that forage crops were over-represented in </w:t>
      </w:r>
      <w:r w:rsidR="00295DC4">
        <w:t xml:space="preserve">the majority of </w:t>
      </w:r>
      <w:r w:rsidR="00A32E13" w:rsidRPr="00AA1F05">
        <w:t>studies</w:t>
      </w:r>
      <w:r w:rsidR="00295DC4">
        <w:t>,</w:t>
      </w:r>
      <w:r w:rsidR="003A28C8">
        <w:t xml:space="preserve"> indicat</w:t>
      </w:r>
      <w:r w:rsidR="00295DC4">
        <w:t>ing</w:t>
      </w:r>
      <w:r w:rsidR="009B2ABE" w:rsidRPr="00AA1F05">
        <w:t xml:space="preserve"> that </w:t>
      </w:r>
      <w:r w:rsidR="00A77634">
        <w:t>artificially selected upon</w:t>
      </w:r>
      <w:r w:rsidR="009B2ABE" w:rsidRPr="00AA1F05">
        <w:t xml:space="preserve"> species are being over-used in experiments meant to model natural systems.</w:t>
      </w:r>
      <w:r w:rsidR="009B2ABE">
        <w:rPr>
          <w:i/>
        </w:rPr>
        <w:t xml:space="preserve"> </w:t>
      </w:r>
      <w:r w:rsidR="003A28C8">
        <w:t xml:space="preserve">This finding may have implications for our understanding </w:t>
      </w:r>
      <w:r w:rsidR="00295DC4">
        <w:t xml:space="preserve">of ecological theory, and suggests there is a bias in the selection of species for ecological research. </w:t>
      </w:r>
      <w:bookmarkStart w:id="0" w:name="_GoBack"/>
      <w:bookmarkEnd w:id="0"/>
    </w:p>
    <w:sectPr w:rsidR="00F4402D" w:rsidRPr="00F4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63"/>
    <w:rsid w:val="00071403"/>
    <w:rsid w:val="00116984"/>
    <w:rsid w:val="001F42DC"/>
    <w:rsid w:val="00295DC4"/>
    <w:rsid w:val="002B5CFB"/>
    <w:rsid w:val="002E2F90"/>
    <w:rsid w:val="00306D07"/>
    <w:rsid w:val="003A28C8"/>
    <w:rsid w:val="004C0399"/>
    <w:rsid w:val="004D22B7"/>
    <w:rsid w:val="004F7A96"/>
    <w:rsid w:val="00564931"/>
    <w:rsid w:val="00596DE2"/>
    <w:rsid w:val="0061158F"/>
    <w:rsid w:val="00611A8D"/>
    <w:rsid w:val="0062553F"/>
    <w:rsid w:val="006C2626"/>
    <w:rsid w:val="007155CA"/>
    <w:rsid w:val="007500E6"/>
    <w:rsid w:val="009415F5"/>
    <w:rsid w:val="0099154F"/>
    <w:rsid w:val="009B2ABE"/>
    <w:rsid w:val="00A32E13"/>
    <w:rsid w:val="00A77634"/>
    <w:rsid w:val="00A8584F"/>
    <w:rsid w:val="00A86800"/>
    <w:rsid w:val="00AA1F05"/>
    <w:rsid w:val="00C4435F"/>
    <w:rsid w:val="00C87986"/>
    <w:rsid w:val="00C92911"/>
    <w:rsid w:val="00CD6A50"/>
    <w:rsid w:val="00D26FC5"/>
    <w:rsid w:val="00D57F24"/>
    <w:rsid w:val="00D763A3"/>
    <w:rsid w:val="00D8247B"/>
    <w:rsid w:val="00DD1C63"/>
    <w:rsid w:val="00E9371D"/>
    <w:rsid w:val="00F211AC"/>
    <w:rsid w:val="00F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021A"/>
  <w15:chartTrackingRefBased/>
  <w15:docId w15:val="{EB22AF64-62F5-DC4B-BA96-73F92FE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mero/Downloads/Abstract%20Information%20-%20OE3C%202024%202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195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Mero</dc:creator>
  <cp:keywords/>
  <dc:description/>
  <cp:lastModifiedBy>Jessica Mero</cp:lastModifiedBy>
  <cp:revision>1</cp:revision>
  <dcterms:created xsi:type="dcterms:W3CDTF">2024-04-05T17:21:00Z</dcterms:created>
  <dcterms:modified xsi:type="dcterms:W3CDTF">2024-04-05T21:48:00Z</dcterms:modified>
  <cp:category/>
</cp:coreProperties>
</file>